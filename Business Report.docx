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1C458" w14:textId="77777777" w:rsidR="009A4B77" w:rsidRDefault="009A4B77" w:rsidP="009A4B77">
      <w:pPr>
        <w:pStyle w:val="Title"/>
        <w:rPr>
          <w:rStyle w:val="Emphasis"/>
        </w:rPr>
      </w:pPr>
      <w:r>
        <w:rPr>
          <w:rStyle w:val="Emphasis"/>
        </w:rPr>
        <w:t>Car Accident</w:t>
      </w:r>
    </w:p>
    <w:p w14:paraId="1CE64168" w14:textId="77777777" w:rsidR="009A4B77" w:rsidRPr="00840A92" w:rsidRDefault="009A4B77" w:rsidP="009A4B77">
      <w:pPr>
        <w:pStyle w:val="Title"/>
        <w:rPr>
          <w:iCs/>
          <w:color w:val="4472C4" w:themeColor="accent1"/>
        </w:rPr>
      </w:pPr>
      <w:r>
        <w:rPr>
          <w:rStyle w:val="Emphasis"/>
        </w:rPr>
        <w:t>Severity</w:t>
      </w:r>
      <w:r w:rsidRPr="000040C5">
        <w:t xml:space="preserve"> </w:t>
      </w:r>
      <w:sdt>
        <w:sdtPr>
          <w:id w:val="-816103212"/>
          <w:placeholder>
            <w:docPart w:val="A1D0F54370244872B19C42E155DDA4F7"/>
          </w:placeholder>
          <w:temporary/>
          <w:showingPlcHdr/>
          <w15:appearance w15:val="hidden"/>
        </w:sdtPr>
        <w:sdtContent>
          <w:r w:rsidRPr="000040C5">
            <w:t>Report</w:t>
          </w:r>
        </w:sdtContent>
      </w:sdt>
    </w:p>
    <w:p w14:paraId="4867F9AA" w14:textId="77777777" w:rsidR="009A4B77" w:rsidRPr="000040C5" w:rsidRDefault="009A4B77" w:rsidP="009A4B77">
      <w:pPr>
        <w:pStyle w:val="Subtitle"/>
      </w:pPr>
      <w:r>
        <w:rPr>
          <w:noProof/>
        </w:rPr>
        <w:drawing>
          <wp:inline distT="0" distB="0" distL="0" distR="0" wp14:anchorId="00E6245A" wp14:editId="180D2F6B">
            <wp:extent cx="5543550" cy="311544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3826" cy="3154942"/>
                    </a:xfrm>
                    <a:prstGeom prst="rect">
                      <a:avLst/>
                    </a:prstGeom>
                    <a:noFill/>
                    <a:ln>
                      <a:noFill/>
                    </a:ln>
                  </pic:spPr>
                </pic:pic>
              </a:graphicData>
            </a:graphic>
          </wp:inline>
        </w:drawing>
      </w:r>
    </w:p>
    <w:p w14:paraId="57E1C227" w14:textId="77777777" w:rsidR="009A4B77" w:rsidRPr="00840A92" w:rsidRDefault="009A4B77" w:rsidP="009A4B77">
      <w:pPr>
        <w:pStyle w:val="CoverHead1"/>
        <w:rPr>
          <w:sz w:val="24"/>
          <w:szCs w:val="20"/>
        </w:rPr>
      </w:pPr>
      <w:sdt>
        <w:sdtPr>
          <w:rPr>
            <w:sz w:val="24"/>
            <w:szCs w:val="20"/>
          </w:rPr>
          <w:id w:val="-30888360"/>
          <w:placeholder>
            <w:docPart w:val="21B5E2434152446A95DCFE7F91FB39F2"/>
          </w:placeholder>
          <w:temporary/>
          <w:showingPlcHdr/>
          <w15:appearance w15:val="hidden"/>
        </w:sdtPr>
        <w:sdtContent>
          <w:r w:rsidRPr="00840A92">
            <w:rPr>
              <w:sz w:val="24"/>
              <w:szCs w:val="20"/>
            </w:rPr>
            <w:t>Student:</w:t>
          </w:r>
        </w:sdtContent>
      </w:sdt>
      <w:r>
        <w:rPr>
          <w:sz w:val="24"/>
          <w:szCs w:val="20"/>
        </w:rPr>
        <w:tab/>
      </w:r>
      <w:r>
        <w:rPr>
          <w:sz w:val="24"/>
          <w:szCs w:val="20"/>
        </w:rPr>
        <w:tab/>
      </w:r>
      <w:r>
        <w:rPr>
          <w:sz w:val="24"/>
          <w:szCs w:val="20"/>
        </w:rPr>
        <w:tab/>
      </w:r>
      <w:r>
        <w:rPr>
          <w:sz w:val="24"/>
          <w:szCs w:val="20"/>
        </w:rPr>
        <w:tab/>
        <w:t xml:space="preserve">          Course:</w:t>
      </w:r>
    </w:p>
    <w:p w14:paraId="0AE23261" w14:textId="2CD1AFD3" w:rsidR="009A4B77" w:rsidRPr="00F54ECD" w:rsidRDefault="009A4B77" w:rsidP="009A4B77">
      <w:pPr>
        <w:pStyle w:val="CoverHead2"/>
        <w:jc w:val="both"/>
        <w:rPr>
          <w:sz w:val="32"/>
          <w:szCs w:val="32"/>
        </w:rPr>
      </w:pPr>
      <w:r w:rsidRPr="00840A92">
        <w:rPr>
          <w:sz w:val="32"/>
          <w:szCs w:val="32"/>
        </w:rPr>
        <w:t>Rishabh Shinde</w:t>
      </w:r>
      <w:r>
        <w:rPr>
          <w:sz w:val="32"/>
          <w:szCs w:val="32"/>
        </w:rPr>
        <w:t xml:space="preserve">    </w:t>
      </w:r>
      <w:sdt>
        <w:sdtPr>
          <w:rPr>
            <w:sz w:val="32"/>
            <w:szCs w:val="32"/>
          </w:rPr>
          <w:alias w:val="Title"/>
          <w:tag w:val=""/>
          <w:id w:val="-1762127408"/>
          <w:placeholder>
            <w:docPart w:val="75A12440FBA54452879A97C5D1D7E7FE"/>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Pr>
              <w:sz w:val="32"/>
              <w:szCs w:val="32"/>
            </w:rPr>
            <w:t xml:space="preserve">                          Applied Data Science Capstone</w:t>
          </w:r>
        </w:sdtContent>
      </w:sdt>
    </w:p>
    <w:p w14:paraId="22B36F68" w14:textId="77777777" w:rsidR="009A4B77" w:rsidRPr="000040C5" w:rsidRDefault="009A4B77" w:rsidP="009A4B77">
      <w:pPr>
        <w:pStyle w:val="Heading1"/>
      </w:pPr>
      <w:r>
        <w:lastRenderedPageBreak/>
        <w:t>Introduction</w:t>
      </w:r>
      <w:r w:rsidRPr="000040C5">
        <w:t xml:space="preserve"> </w:t>
      </w:r>
      <w:r>
        <w:rPr>
          <w:rStyle w:val="Emphasis"/>
        </w:rPr>
        <w:t xml:space="preserve">to the Problem </w:t>
      </w:r>
    </w:p>
    <w:p w14:paraId="58C5BD26" w14:textId="77777777" w:rsidR="009A4B77" w:rsidRPr="00F54ECD" w:rsidRDefault="009A4B77" w:rsidP="009A4B77">
      <w:r w:rsidRPr="00F54ECD">
        <w:t>Weather acts through visibility impairments, precipitation, high winds, and temperature extremes to affect driver capabilities, vehicle performance (i.e., traction, stability, and maneuverability), pavement friction, roadway infrastructure, crash risk, traffic flow, and agency productivity. The table below, summarizes the impacts of various weather events on roadways, traffic flow, and operational decisions.</w:t>
      </w:r>
    </w:p>
    <w:p w14:paraId="34F648E0" w14:textId="77777777" w:rsidR="009A4B77" w:rsidRPr="00F54ECD" w:rsidRDefault="009A4B77" w:rsidP="009A4B77">
      <w:r w:rsidRPr="00F54ECD">
        <w:t>Prediction of future weather conditions has significant impact on social and economic areas of human life. By gathering the weather data, meteorology opens the possibility of analyzing significant patterns in large amounts of data. Over 150 thousand lives annually are claimed due to the climate changes in temperature and precipitation trends</w:t>
      </w:r>
    </w:p>
    <w:p w14:paraId="67568CB1" w14:textId="77777777" w:rsidR="009A4B77" w:rsidRPr="00F54ECD" w:rsidRDefault="009A4B77" w:rsidP="009A4B77">
      <w:r w:rsidRPr="00F54ECD">
        <w:t>Climate changes also affect traffic flow. By changing external conditions in which transport takes place and which affect the health or concentration of driver’s unfavorable meteorological conditions can lead to traffic accidents, injuries, and death. World Health Organization indicates that the number of road traffic deaths is troublesome and has plateaued at 1.25 million per year.</w:t>
      </w:r>
    </w:p>
    <w:p w14:paraId="7E6061E6" w14:textId="77777777" w:rsidR="009A4B77" w:rsidRPr="00F54ECD" w:rsidRDefault="009A4B77" w:rsidP="009A4B77">
      <w:r w:rsidRPr="00F54ECD">
        <w:t>This study tries to determine the correlation between weather conditions and traffic accident occurrences by analyzing collected data. Data analysis is one of the activities of data science focused on obtaining important information from collected data</w:t>
      </w:r>
    </w:p>
    <w:p w14:paraId="5298C192" w14:textId="77777777" w:rsidR="009A4B77" w:rsidRPr="000040C5" w:rsidRDefault="009A4B77" w:rsidP="009A4B77"/>
    <w:p w14:paraId="4946D22F" w14:textId="77777777" w:rsidR="009A4B77" w:rsidRPr="000040C5" w:rsidRDefault="009A4B77" w:rsidP="009A4B77">
      <w:pPr>
        <w:pStyle w:val="Heading1"/>
      </w:pPr>
      <w:r>
        <w:rPr>
          <w:rStyle w:val="Emphasis"/>
        </w:rPr>
        <w:t>Business</w:t>
      </w:r>
      <w:r w:rsidRPr="000040C5">
        <w:t xml:space="preserve"> </w:t>
      </w:r>
      <w:r>
        <w:t>Understanding</w:t>
      </w:r>
    </w:p>
    <w:tbl>
      <w:tblPr>
        <w:tblW w:w="4940" w:type="pct"/>
        <w:tblCellMar>
          <w:left w:w="0" w:type="dxa"/>
          <w:right w:w="0" w:type="dxa"/>
        </w:tblCellMar>
        <w:tblLook w:val="0600" w:firstRow="0" w:lastRow="0" w:firstColumn="0" w:lastColumn="0" w:noHBand="1" w:noVBand="1"/>
      </w:tblPr>
      <w:tblGrid>
        <w:gridCol w:w="9291"/>
      </w:tblGrid>
      <w:tr w:rsidR="009A4B77" w:rsidRPr="000040C5" w14:paraId="1D026B96" w14:textId="77777777" w:rsidTr="00216B4B">
        <w:trPr>
          <w:trHeight w:val="1873"/>
        </w:trPr>
        <w:tc>
          <w:tcPr>
            <w:tcW w:w="9292" w:type="dxa"/>
          </w:tcPr>
          <w:p w14:paraId="3CFA2E3D" w14:textId="22873719" w:rsidR="009A4B77" w:rsidRPr="00F54ECD" w:rsidRDefault="009A4B77" w:rsidP="00216B4B">
            <w:r w:rsidRPr="00F54ECD">
              <w:t xml:space="preserve">To reduce the frequency of car collisions in a community, an algorithm must be developed to predict the severity of an accident given the current weather, </w:t>
            </w:r>
            <w:r w:rsidRPr="00F54ECD">
              <w:t>road,</w:t>
            </w:r>
            <w:r w:rsidRPr="00F54ECD">
              <w:t xml:space="preserve"> and visibility conditions. When conditions are bad, this model will alert drivers to remind them to be more careful or possible change travel date, </w:t>
            </w:r>
            <w:r w:rsidRPr="00F54ECD">
              <w:t>mode,</w:t>
            </w:r>
            <w:r w:rsidRPr="00F54ECD">
              <w:t xml:space="preserve"> or time, so that it would be safer.</w:t>
            </w:r>
          </w:p>
          <w:p w14:paraId="64CCB9D7" w14:textId="77777777" w:rsidR="009A4B77" w:rsidRPr="000040C5" w:rsidRDefault="009A4B77" w:rsidP="00216B4B"/>
        </w:tc>
      </w:tr>
    </w:tbl>
    <w:p w14:paraId="7942049C" w14:textId="77777777" w:rsidR="007D5A3F" w:rsidRPr="009A4B77" w:rsidRDefault="007D5A3F" w:rsidP="009A4B77"/>
    <w:sectPr w:rsidR="007D5A3F" w:rsidRPr="009A4B77" w:rsidSect="00A06E32">
      <w:headerReference w:type="default" r:id="rId11"/>
      <w:footerReference w:type="default" r:id="rId12"/>
      <w:headerReference w:type="first" r:id="rId13"/>
      <w:pgSz w:w="12240" w:h="15840" w:code="1"/>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ACA68A" w14:textId="77777777" w:rsidR="0013610C" w:rsidRDefault="0013610C" w:rsidP="008606AB">
      <w:r>
        <w:separator/>
      </w:r>
    </w:p>
  </w:endnote>
  <w:endnote w:type="continuationSeparator" w:id="0">
    <w:p w14:paraId="2FD75687" w14:textId="77777777" w:rsidR="0013610C" w:rsidRDefault="0013610C"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8BAA6" w14:textId="387ED421" w:rsidR="008D187A" w:rsidRPr="00E81B4B" w:rsidRDefault="0013610C" w:rsidP="00E81B4B">
    <w:pPr>
      <w:pStyle w:val="Footer"/>
    </w:pPr>
    <w:sdt>
      <w:sdtPr>
        <w:alias w:val="Title"/>
        <w:tag w:val=""/>
        <w:id w:val="-1461030722"/>
        <w:placeholder>
          <w:docPart w:val="3429F45986414070BA35FD2A02240A25"/>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9A4B77">
          <w:t>Applied Data Science Capstone</w:t>
        </w:r>
      </w:sdtContent>
    </w:sdt>
    <w:r w:rsidR="00E81B4B" w:rsidRPr="00E81B4B">
      <w:t xml:space="preserve"> </w:t>
    </w:r>
    <w:r w:rsidR="004E39FD">
      <w:tab/>
    </w:r>
    <w:r w:rsidR="004E39FD">
      <w:tab/>
    </w:r>
    <w:sdt>
      <w:sdtPr>
        <w:id w:val="1328789105"/>
        <w:docPartObj>
          <w:docPartGallery w:val="Page Numbers (Bottom of Page)"/>
          <w:docPartUnique/>
        </w:docPartObj>
      </w:sdtPr>
      <w:sdtEndPr/>
      <w:sdtContent>
        <w:r w:rsidR="00B9660E" w:rsidRPr="00AD010B">
          <w:rPr>
            <w:rStyle w:val="PageNumber"/>
            <w:noProof/>
            <w:highlight w:val="lightGray"/>
          </w:rPr>
          <mc:AlternateContent>
            <mc:Choice Requires="wps">
              <w:drawing>
                <wp:anchor distT="0" distB="0" distL="114300" distR="114300" simplePos="0" relativeHeight="251659264" behindDoc="1" locked="0" layoutInCell="1" allowOverlap="1" wp14:anchorId="73C082A6" wp14:editId="3B610860">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41C0936D" id="Rectangle 7" o:spid="_x0000_s1026" alt="&quot;&quot;"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" fillcolor="#d3d3d3" stroked="f" strokeweight="1pt">
                  <w10:wrap anchorx="page" anchory="page"/>
                </v:rect>
              </w:pict>
            </mc:Fallback>
          </mc:AlternateContent>
        </w:r>
        <w:r w:rsidR="00D359E1" w:rsidRPr="00AD010B">
          <w:rPr>
            <w:rStyle w:val="PageNumber"/>
            <w:highlight w:val="lightGray"/>
          </w:rPr>
          <w:fldChar w:fldCharType="begin"/>
        </w:r>
        <w:r w:rsidR="00D359E1" w:rsidRPr="00AD010B">
          <w:rPr>
            <w:rStyle w:val="PageNumber"/>
            <w:highlight w:val="lightGray"/>
          </w:rPr>
          <w:instrText xml:space="preserve"> PAGE   \* MERGEFORMAT </w:instrText>
        </w:r>
        <w:r w:rsidR="00D359E1" w:rsidRPr="00AD010B">
          <w:rPr>
            <w:rStyle w:val="PageNumber"/>
            <w:highlight w:val="lightGray"/>
          </w:rPr>
          <w:fldChar w:fldCharType="separate"/>
        </w:r>
        <w:r w:rsidR="00D359E1" w:rsidRPr="00AD010B">
          <w:rPr>
            <w:rStyle w:val="PageNumber"/>
            <w:highlight w:val="lightGray"/>
          </w:rPr>
          <w:t>1</w:t>
        </w:r>
        <w:r w:rsidR="00D359E1"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6703BD" w14:textId="77777777" w:rsidR="0013610C" w:rsidRDefault="0013610C" w:rsidP="008606AB">
      <w:r>
        <w:separator/>
      </w:r>
    </w:p>
  </w:footnote>
  <w:footnote w:type="continuationSeparator" w:id="0">
    <w:p w14:paraId="4C029CA9" w14:textId="77777777" w:rsidR="0013610C" w:rsidRDefault="0013610C"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D78B9" w14:textId="77777777" w:rsidR="0030312F" w:rsidRDefault="0030312F">
    <w:pPr>
      <w:pStyle w:val="Header"/>
    </w:pPr>
    <w:r>
      <w:rPr>
        <w:noProof/>
      </w:rPr>
      <mc:AlternateContent>
        <mc:Choice Requires="wps">
          <w:drawing>
            <wp:anchor distT="0" distB="0" distL="114300" distR="114300" simplePos="0" relativeHeight="251658239" behindDoc="1" locked="0" layoutInCell="1" allowOverlap="1" wp14:anchorId="087B8BE1" wp14:editId="06B1F2E9">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3F1041EC" id="Rectangle 15" o:spid="_x0000_s1026" alt="&quot;&quot;"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B8ECE7" w14:textId="77777777" w:rsidR="00FA2A95" w:rsidRDefault="00FA2A95">
    <w:pPr>
      <w:pStyle w:val="Header"/>
    </w:pPr>
    <w:r>
      <w:rPr>
        <w:noProof/>
      </w:rPr>
      <mc:AlternateContent>
        <mc:Choice Requires="wps">
          <w:drawing>
            <wp:anchor distT="0" distB="0" distL="114300" distR="114300" simplePos="0" relativeHeight="251661312" behindDoc="1" locked="0" layoutInCell="1" allowOverlap="1" wp14:anchorId="148B1E46" wp14:editId="38151D46">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38D38080" id="Rectangle 16" o:spid="_x0000_s1026" alt="&quot;&quot;"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0"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6"/>
  </w:num>
  <w:num w:numId="4">
    <w:abstractNumId w:val="8"/>
  </w:num>
  <w:num w:numId="5">
    <w:abstractNumId w:val="4"/>
  </w:num>
  <w:num w:numId="6">
    <w:abstractNumId w:val="5"/>
  </w:num>
  <w:num w:numId="7">
    <w:abstractNumId w:val="3"/>
  </w:num>
  <w:num w:numId="8">
    <w:abstractNumId w:val="7"/>
  </w:num>
  <w:num w:numId="9">
    <w:abstractNumId w:val="1"/>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B77"/>
    <w:rsid w:val="000040C5"/>
    <w:rsid w:val="0002791A"/>
    <w:rsid w:val="0003687F"/>
    <w:rsid w:val="000630AD"/>
    <w:rsid w:val="0009280B"/>
    <w:rsid w:val="001307F2"/>
    <w:rsid w:val="0013610C"/>
    <w:rsid w:val="00157987"/>
    <w:rsid w:val="00224640"/>
    <w:rsid w:val="00233809"/>
    <w:rsid w:val="00240FC4"/>
    <w:rsid w:val="002521CA"/>
    <w:rsid w:val="002868AC"/>
    <w:rsid w:val="002E626B"/>
    <w:rsid w:val="003022AB"/>
    <w:rsid w:val="0030312F"/>
    <w:rsid w:val="003515DC"/>
    <w:rsid w:val="003D656E"/>
    <w:rsid w:val="0046798E"/>
    <w:rsid w:val="004A20D6"/>
    <w:rsid w:val="004A38EC"/>
    <w:rsid w:val="004D14EE"/>
    <w:rsid w:val="004D6E68"/>
    <w:rsid w:val="004E39FD"/>
    <w:rsid w:val="004F260A"/>
    <w:rsid w:val="0052261B"/>
    <w:rsid w:val="00524BAE"/>
    <w:rsid w:val="00563311"/>
    <w:rsid w:val="0058022C"/>
    <w:rsid w:val="005979D4"/>
    <w:rsid w:val="005B2E47"/>
    <w:rsid w:val="005B34DF"/>
    <w:rsid w:val="005D7EFC"/>
    <w:rsid w:val="00615616"/>
    <w:rsid w:val="00654740"/>
    <w:rsid w:val="00671403"/>
    <w:rsid w:val="00692F0D"/>
    <w:rsid w:val="006C08BD"/>
    <w:rsid w:val="006C67DE"/>
    <w:rsid w:val="006E1E2D"/>
    <w:rsid w:val="006F544B"/>
    <w:rsid w:val="00720DC0"/>
    <w:rsid w:val="0074607A"/>
    <w:rsid w:val="00763ECE"/>
    <w:rsid w:val="007B04B0"/>
    <w:rsid w:val="007D5A3F"/>
    <w:rsid w:val="0080749A"/>
    <w:rsid w:val="008606AB"/>
    <w:rsid w:val="008A0D41"/>
    <w:rsid w:val="008D187A"/>
    <w:rsid w:val="008D25F7"/>
    <w:rsid w:val="008F1B7F"/>
    <w:rsid w:val="008F4289"/>
    <w:rsid w:val="00943598"/>
    <w:rsid w:val="00950B0F"/>
    <w:rsid w:val="0098733A"/>
    <w:rsid w:val="009A4B77"/>
    <w:rsid w:val="009A5E7C"/>
    <w:rsid w:val="009F6597"/>
    <w:rsid w:val="00A0684D"/>
    <w:rsid w:val="00A06E32"/>
    <w:rsid w:val="00A32524"/>
    <w:rsid w:val="00A777EF"/>
    <w:rsid w:val="00A91398"/>
    <w:rsid w:val="00AB45CE"/>
    <w:rsid w:val="00AB60FA"/>
    <w:rsid w:val="00AD010B"/>
    <w:rsid w:val="00B26DBD"/>
    <w:rsid w:val="00B30030"/>
    <w:rsid w:val="00B4286F"/>
    <w:rsid w:val="00B5279B"/>
    <w:rsid w:val="00B71E3C"/>
    <w:rsid w:val="00B726D8"/>
    <w:rsid w:val="00B81AAE"/>
    <w:rsid w:val="00B9660E"/>
    <w:rsid w:val="00BA15AE"/>
    <w:rsid w:val="00BB76A1"/>
    <w:rsid w:val="00C13772"/>
    <w:rsid w:val="00C16233"/>
    <w:rsid w:val="00C31B26"/>
    <w:rsid w:val="00C5543E"/>
    <w:rsid w:val="00C6208F"/>
    <w:rsid w:val="00C96E5D"/>
    <w:rsid w:val="00CC0EDB"/>
    <w:rsid w:val="00CD01D6"/>
    <w:rsid w:val="00D05B00"/>
    <w:rsid w:val="00D27F37"/>
    <w:rsid w:val="00D359E1"/>
    <w:rsid w:val="00D54778"/>
    <w:rsid w:val="00D6410D"/>
    <w:rsid w:val="00D8227D"/>
    <w:rsid w:val="00DE2209"/>
    <w:rsid w:val="00DF799F"/>
    <w:rsid w:val="00E20E57"/>
    <w:rsid w:val="00E25ADD"/>
    <w:rsid w:val="00E81B4B"/>
    <w:rsid w:val="00EB6826"/>
    <w:rsid w:val="00EC7EB3"/>
    <w:rsid w:val="00ED7F81"/>
    <w:rsid w:val="00F005BB"/>
    <w:rsid w:val="00F026F3"/>
    <w:rsid w:val="00F03E09"/>
    <w:rsid w:val="00F04116"/>
    <w:rsid w:val="00F04CC8"/>
    <w:rsid w:val="00F45333"/>
    <w:rsid w:val="00FA2A95"/>
    <w:rsid w:val="00FC12E7"/>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5F9B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B77"/>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semiHidden/>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429F45986414070BA35FD2A02240A25"/>
        <w:category>
          <w:name w:val="General"/>
          <w:gallery w:val="placeholder"/>
        </w:category>
        <w:types>
          <w:type w:val="bbPlcHdr"/>
        </w:types>
        <w:behaviors>
          <w:behavior w:val="content"/>
        </w:behaviors>
        <w:guid w:val="{9BDDE79A-7C39-4903-A758-B356542B3E8D}"/>
      </w:docPartPr>
      <w:docPartBody>
        <w:p w:rsidR="00000000" w:rsidRDefault="001E1450">
          <w:pPr>
            <w:pStyle w:val="3429F45986414070BA35FD2A02240A25"/>
          </w:pPr>
          <w:r w:rsidRPr="000040C5">
            <w:t xml:space="preserve">Neque porro quisquam est, qui dolorem ipsum quia dolor sit amet, consectetur, adipisci </w:t>
          </w:r>
          <w:r w:rsidRPr="000040C5">
            <w:t>velit, sed quia non numquam eius modi tempora incidunt ut labore et dolore magnam aliquam quaerat voluptatem. Ut enim ad minima veniam, quis nostrum exercitationem ullam corporis suscipit laboriosam, nisi ut aliquid ex ea commodi consequatur?</w:t>
          </w:r>
        </w:p>
      </w:docPartBody>
    </w:docPart>
    <w:docPart>
      <w:docPartPr>
        <w:name w:val="A1D0F54370244872B19C42E155DDA4F7"/>
        <w:category>
          <w:name w:val="General"/>
          <w:gallery w:val="placeholder"/>
        </w:category>
        <w:types>
          <w:type w:val="bbPlcHdr"/>
        </w:types>
        <w:behaviors>
          <w:behavior w:val="content"/>
        </w:behaviors>
        <w:guid w:val="{E7F2DC08-E506-45AA-83DE-AD5986A189FF}"/>
      </w:docPartPr>
      <w:docPartBody>
        <w:p w:rsidR="00000000" w:rsidRDefault="00B43B1A" w:rsidP="00B43B1A">
          <w:pPr>
            <w:pStyle w:val="A1D0F54370244872B19C42E155DDA4F7"/>
          </w:pPr>
          <w:r w:rsidRPr="000040C5">
            <w:t>Report</w:t>
          </w:r>
        </w:p>
      </w:docPartBody>
    </w:docPart>
    <w:docPart>
      <w:docPartPr>
        <w:name w:val="21B5E2434152446A95DCFE7F91FB39F2"/>
        <w:category>
          <w:name w:val="General"/>
          <w:gallery w:val="placeholder"/>
        </w:category>
        <w:types>
          <w:type w:val="bbPlcHdr"/>
        </w:types>
        <w:behaviors>
          <w:behavior w:val="content"/>
        </w:behaviors>
        <w:guid w:val="{7E3A95E7-6858-4081-A0A0-84B933517EDD}"/>
      </w:docPartPr>
      <w:docPartBody>
        <w:p w:rsidR="00000000" w:rsidRDefault="00B43B1A" w:rsidP="00B43B1A">
          <w:pPr>
            <w:pStyle w:val="21B5E2434152446A95DCFE7F91FB39F2"/>
          </w:pPr>
          <w:r w:rsidRPr="000040C5">
            <w:t>Student:</w:t>
          </w:r>
        </w:p>
      </w:docPartBody>
    </w:docPart>
    <w:docPart>
      <w:docPartPr>
        <w:name w:val="75A12440FBA54452879A97C5D1D7E7FE"/>
        <w:category>
          <w:name w:val="General"/>
          <w:gallery w:val="placeholder"/>
        </w:category>
        <w:types>
          <w:type w:val="bbPlcHdr"/>
        </w:types>
        <w:behaviors>
          <w:behavior w:val="content"/>
        </w:behaviors>
        <w:guid w:val="{0412D5A3-0C32-4235-B102-408B39806FFD}"/>
      </w:docPartPr>
      <w:docPartBody>
        <w:p w:rsidR="00000000" w:rsidRDefault="00B43B1A" w:rsidP="00B43B1A">
          <w:pPr>
            <w:pStyle w:val="75A12440FBA54452879A97C5D1D7E7FE"/>
          </w:pPr>
          <w:r w:rsidRPr="000040C5">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B1A"/>
    <w:rsid w:val="001E1450"/>
    <w:rsid w:val="00B43B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4472C4" w:themeColor="accent1"/>
    </w:rPr>
  </w:style>
  <w:style w:type="paragraph" w:customStyle="1" w:styleId="C3E048EEE43E432BB1D14DE6D4610808">
    <w:name w:val="C3E048EEE43E432BB1D14DE6D4610808"/>
  </w:style>
  <w:style w:type="paragraph" w:customStyle="1" w:styleId="07FCBBC3D239400593F009E4CF5E6294">
    <w:name w:val="07FCBBC3D239400593F009E4CF5E6294"/>
  </w:style>
  <w:style w:type="paragraph" w:customStyle="1" w:styleId="A1A64E94A71048398383D2AE62CF2666">
    <w:name w:val="A1A64E94A71048398383D2AE62CF2666"/>
  </w:style>
  <w:style w:type="paragraph" w:customStyle="1" w:styleId="C4EBCF66F5DD4E10AB8EBA324A114F83">
    <w:name w:val="C4EBCF66F5DD4E10AB8EBA324A114F83"/>
  </w:style>
  <w:style w:type="paragraph" w:customStyle="1" w:styleId="F74804A14ABD4499826AC750ABF5C37C">
    <w:name w:val="F74804A14ABD4499826AC750ABF5C37C"/>
  </w:style>
  <w:style w:type="paragraph" w:customStyle="1" w:styleId="8799E1424744462DB75247BB515CF711">
    <w:name w:val="8799E1424744462DB75247BB515CF711"/>
  </w:style>
  <w:style w:type="paragraph" w:customStyle="1" w:styleId="CF3BC01E12BC4B40B52A175FB9C8621C">
    <w:name w:val="CF3BC01E12BC4B40B52A175FB9C8621C"/>
  </w:style>
  <w:style w:type="paragraph" w:customStyle="1" w:styleId="6BE9DE83AC8C4367A06BEBADCAC2B8B6">
    <w:name w:val="6BE9DE83AC8C4367A06BEBADCAC2B8B6"/>
  </w:style>
  <w:style w:type="paragraph" w:customStyle="1" w:styleId="12D04821D0714695AACB8DFC821325A4">
    <w:name w:val="12D04821D0714695AACB8DFC821325A4"/>
  </w:style>
  <w:style w:type="paragraph" w:customStyle="1" w:styleId="4739DCCBC6C2424D8BF8F484F137ADE3">
    <w:name w:val="4739DCCBC6C2424D8BF8F484F137ADE3"/>
  </w:style>
  <w:style w:type="paragraph" w:customStyle="1" w:styleId="833A4C9B1BAC4437AC6895418AE5F3FF">
    <w:name w:val="833A4C9B1BAC4437AC6895418AE5F3FF"/>
  </w:style>
  <w:style w:type="paragraph" w:customStyle="1" w:styleId="4F16DCE6C8BA44CAA24D6F036E251712">
    <w:name w:val="4F16DCE6C8BA44CAA24D6F036E251712"/>
  </w:style>
  <w:style w:type="paragraph" w:customStyle="1" w:styleId="73154BF59516470EB647C63D32CA98C0">
    <w:name w:val="73154BF59516470EB647C63D32CA98C0"/>
  </w:style>
  <w:style w:type="paragraph" w:customStyle="1" w:styleId="640B21C6E9C643BFB660E0A1447A81B7">
    <w:name w:val="640B21C6E9C643BFB660E0A1447A81B7"/>
  </w:style>
  <w:style w:type="paragraph" w:customStyle="1" w:styleId="F48E766C383E4864B9DF39DA840DD543">
    <w:name w:val="F48E766C383E4864B9DF39DA840DD543"/>
  </w:style>
  <w:style w:type="paragraph" w:customStyle="1" w:styleId="DBB3561A9E57423A8D089223F1D288C5">
    <w:name w:val="DBB3561A9E57423A8D089223F1D288C5"/>
  </w:style>
  <w:style w:type="paragraph" w:customStyle="1" w:styleId="516E801703B04991A326B42A7CC4A0FC">
    <w:name w:val="516E801703B04991A326B42A7CC4A0FC"/>
  </w:style>
  <w:style w:type="paragraph" w:customStyle="1" w:styleId="5A1782E379D94B9887C4975CB9870489">
    <w:name w:val="5A1782E379D94B9887C4975CB9870489"/>
  </w:style>
  <w:style w:type="paragraph" w:customStyle="1" w:styleId="35F6611B4D42410590B7BDD819D7131E">
    <w:name w:val="35F6611B4D42410590B7BDD819D7131E"/>
  </w:style>
  <w:style w:type="paragraph" w:customStyle="1" w:styleId="1EEB3031045B4526BF95BC8E6BBAE18E">
    <w:name w:val="1EEB3031045B4526BF95BC8E6BBAE18E"/>
  </w:style>
  <w:style w:type="paragraph" w:customStyle="1" w:styleId="10AED7E306F24AFAAC3C703C2186E06D">
    <w:name w:val="10AED7E306F24AFAAC3C703C2186E06D"/>
  </w:style>
  <w:style w:type="paragraph" w:customStyle="1" w:styleId="5516B0B88D9A4089BB8753080A59DCEF">
    <w:name w:val="5516B0B88D9A4089BB8753080A59DCEF"/>
  </w:style>
  <w:style w:type="paragraph" w:customStyle="1" w:styleId="8A6B9D7885F540F09CBF93053EFF7359">
    <w:name w:val="8A6B9D7885F540F09CBF93053EFF7359"/>
  </w:style>
  <w:style w:type="paragraph" w:customStyle="1" w:styleId="222B5050B89A42BB96538F361A4ED4D3">
    <w:name w:val="222B5050B89A42BB96538F361A4ED4D3"/>
  </w:style>
  <w:style w:type="paragraph" w:customStyle="1" w:styleId="275A9FC7C7A14C96825E96D89F6EA23B">
    <w:name w:val="275A9FC7C7A14C96825E96D89F6EA23B"/>
  </w:style>
  <w:style w:type="paragraph" w:customStyle="1" w:styleId="48D89C725AD64E64AA6D2C654B4C4EA6">
    <w:name w:val="48D89C725AD64E64AA6D2C654B4C4EA6"/>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val="en-US" w:eastAsia="en-US"/>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val="en-US" w:eastAsia="en-US"/>
    </w:rPr>
  </w:style>
  <w:style w:type="paragraph" w:customStyle="1" w:styleId="DA3CD96E868249A997DD06ED27B04EBA">
    <w:name w:val="DA3CD96E868249A997DD06ED27B04EBA"/>
  </w:style>
  <w:style w:type="paragraph" w:customStyle="1" w:styleId="654F3A639336493E9805225DF223BCFA">
    <w:name w:val="654F3A639336493E9805225DF223BCFA"/>
  </w:style>
  <w:style w:type="paragraph" w:customStyle="1" w:styleId="EDDC28C04C164D5599311EA3A6E1D679">
    <w:name w:val="EDDC28C04C164D5599311EA3A6E1D679"/>
  </w:style>
  <w:style w:type="paragraph" w:customStyle="1" w:styleId="7AE77099269D492EA5EEFB5748E9CC3D">
    <w:name w:val="7AE77099269D492EA5EEFB5748E9CC3D"/>
  </w:style>
  <w:style w:type="paragraph" w:customStyle="1" w:styleId="B3A3CAE500CE4531BDB5A1C58E075FEA">
    <w:name w:val="B3A3CAE500CE4531BDB5A1C58E075FEA"/>
  </w:style>
  <w:style w:type="paragraph" w:customStyle="1" w:styleId="1D06665BF1F94B639E4338058BE13032">
    <w:name w:val="1D06665BF1F94B639E4338058BE13032"/>
  </w:style>
  <w:style w:type="paragraph" w:customStyle="1" w:styleId="5739E417EAFA4A2396F8208FE931B059">
    <w:name w:val="5739E417EAFA4A2396F8208FE931B059"/>
  </w:style>
  <w:style w:type="paragraph" w:customStyle="1" w:styleId="CC2DC0C73CB54557B28D09A0146ED9BD">
    <w:name w:val="CC2DC0C73CB54557B28D09A0146ED9BD"/>
  </w:style>
  <w:style w:type="paragraph" w:customStyle="1" w:styleId="3429F45986414070BA35FD2A02240A25">
    <w:name w:val="3429F45986414070BA35FD2A02240A25"/>
  </w:style>
  <w:style w:type="paragraph" w:customStyle="1" w:styleId="EFBCE0569C334F1A94ECEF3EFABA4701">
    <w:name w:val="EFBCE0569C334F1A94ECEF3EFABA4701"/>
  </w:style>
  <w:style w:type="paragraph" w:customStyle="1" w:styleId="94368A82ABD04B988FE20F41497CF18D">
    <w:name w:val="94368A82ABD04B988FE20F41497CF18D"/>
  </w:style>
  <w:style w:type="paragraph" w:customStyle="1" w:styleId="EEB59FF0E916474782C567AA44CE45B9">
    <w:name w:val="EEB59FF0E916474782C567AA44CE45B9"/>
  </w:style>
  <w:style w:type="paragraph" w:customStyle="1" w:styleId="FE8761F2E8914D81A56F96AE7604B423">
    <w:name w:val="FE8761F2E8914D81A56F96AE7604B423"/>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lang w:val="en-US" w:eastAsia="en-US"/>
    </w:rPr>
  </w:style>
  <w:style w:type="paragraph" w:customStyle="1" w:styleId="D146A8314EE643D58CC83658F88392EB">
    <w:name w:val="D146A8314EE643D58CC83658F88392EB"/>
  </w:style>
  <w:style w:type="paragraph" w:customStyle="1" w:styleId="0C013CEA74E247CCAC00D9C9B9441A9D">
    <w:name w:val="0C013CEA74E247CCAC00D9C9B9441A9D"/>
  </w:style>
  <w:style w:type="paragraph" w:customStyle="1" w:styleId="699811A387D44CEDA394793E85E9B3B7">
    <w:name w:val="699811A387D44CEDA394793E85E9B3B7"/>
  </w:style>
  <w:style w:type="paragraph" w:customStyle="1" w:styleId="29EE9FC565D84C83862BA84DF91B461B">
    <w:name w:val="29EE9FC565D84C83862BA84DF91B461B"/>
  </w:style>
  <w:style w:type="paragraph" w:customStyle="1" w:styleId="82B59DE2244E400AB31BFD8FCD0DD6E3">
    <w:name w:val="82B59DE2244E400AB31BFD8FCD0DD6E3"/>
  </w:style>
  <w:style w:type="paragraph" w:customStyle="1" w:styleId="AA352A07B56F4CCEA11491D86E21947B">
    <w:name w:val="AA352A07B56F4CCEA11491D86E21947B"/>
  </w:style>
  <w:style w:type="paragraph" w:customStyle="1" w:styleId="856DDB20115D4DD0AD9FA3BC12F4FC60">
    <w:name w:val="856DDB20115D4DD0AD9FA3BC12F4FC60"/>
  </w:style>
  <w:style w:type="paragraph" w:customStyle="1" w:styleId="EB2EB51B67204D6F8B33EB7477672C1D">
    <w:name w:val="EB2EB51B67204D6F8B33EB7477672C1D"/>
  </w:style>
  <w:style w:type="paragraph" w:customStyle="1" w:styleId="A1D0F54370244872B19C42E155DDA4F7">
    <w:name w:val="A1D0F54370244872B19C42E155DDA4F7"/>
    <w:rsid w:val="00B43B1A"/>
  </w:style>
  <w:style w:type="paragraph" w:customStyle="1" w:styleId="21B5E2434152446A95DCFE7F91FB39F2">
    <w:name w:val="21B5E2434152446A95DCFE7F91FB39F2"/>
    <w:rsid w:val="00B43B1A"/>
  </w:style>
  <w:style w:type="paragraph" w:customStyle="1" w:styleId="75A12440FBA54452879A97C5D1D7E7FE">
    <w:name w:val="75A12440FBA54452879A97C5D1D7E7FE"/>
    <w:rsid w:val="00B43B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2.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Classic students report</Template>
  <TotalTime>0</TotalTime>
  <Pages>2</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Data Science Capstone</dc:title>
  <dc:subject/>
  <dc:creator/>
  <cp:keywords/>
  <dc:description/>
  <cp:lastModifiedBy/>
  <cp:revision>1</cp:revision>
  <dcterms:created xsi:type="dcterms:W3CDTF">2020-09-03T19:50:00Z</dcterms:created>
  <dcterms:modified xsi:type="dcterms:W3CDTF">2020-09-03T19:54:00Z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